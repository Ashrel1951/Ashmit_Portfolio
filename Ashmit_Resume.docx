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F57BA" w14:textId="77777777" w:rsidR="002D0BA0" w:rsidRDefault="00096506" w:rsidP="002D0BA0">
      <w:r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1" layoutInCell="1" allowOverlap="1" wp14:anchorId="570516EC" wp14:editId="794D38DE">
                <wp:simplePos x="0" y="0"/>
                <wp:positionH relativeFrom="page">
                  <wp:posOffset>2466975</wp:posOffset>
                </wp:positionH>
                <wp:positionV relativeFrom="page">
                  <wp:posOffset>3143250</wp:posOffset>
                </wp:positionV>
                <wp:extent cx="5056505" cy="681037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505" cy="681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6E36A" w14:textId="77777777" w:rsidR="00096506" w:rsidRPr="00B84052" w:rsidRDefault="00A829F8" w:rsidP="00B84052">
                            <w:pPr>
                              <w:pStyle w:val="Heading1Left"/>
                            </w:pPr>
                            <w:r>
                              <w:t xml:space="preserve">Internship Experience </w:t>
                            </w:r>
                          </w:p>
                          <w:p w14:paraId="46DF30E0" w14:textId="77777777" w:rsidR="00096506" w:rsidRPr="00B84052" w:rsidRDefault="00096506" w:rsidP="00B84052"/>
                          <w:p w14:paraId="7B62D345" w14:textId="77777777" w:rsidR="00096506" w:rsidRPr="000A5EA2" w:rsidRDefault="00A829F8" w:rsidP="000A5EA2">
                            <w:pPr>
                              <w:pStyle w:val="Heading2"/>
                            </w:pPr>
                            <w:r>
                              <w:t>Python Developer</w:t>
                            </w:r>
                          </w:p>
                          <w:p w14:paraId="194FEC5D" w14:textId="77777777" w:rsidR="00096506" w:rsidRPr="000A5EA2" w:rsidRDefault="00A829F8" w:rsidP="000A5EA2">
                            <w:pPr>
                              <w:pStyle w:val="Heading3"/>
                            </w:pPr>
                            <w:r>
                              <w:t>Motion Cut Pvt Ltd</w:t>
                            </w:r>
                            <w:r w:rsidR="000A5EA2" w:rsidRPr="000A5EA2">
                              <w:t xml:space="preserve">, </w:t>
                            </w:r>
                            <w:r>
                              <w:t>Noida</w:t>
                            </w:r>
                            <w:r w:rsidR="000A5EA2" w:rsidRPr="000A5EA2">
                              <w:t xml:space="preserve"> | </w:t>
                            </w:r>
                            <w:r>
                              <w:t>Nov 24</w:t>
                            </w:r>
                            <w:r w:rsidR="000A5EA2" w:rsidRPr="000A5EA2">
                              <w:t xml:space="preserve"> </w:t>
                            </w:r>
                            <w:r>
                              <w:t>–</w:t>
                            </w:r>
                            <w:r w:rsidR="000A5EA2" w:rsidRPr="000A5EA2">
                              <w:t xml:space="preserve"> </w:t>
                            </w:r>
                            <w:r>
                              <w:t>Jan 25</w:t>
                            </w:r>
                          </w:p>
                          <w:p w14:paraId="2A2B6DA6" w14:textId="77777777" w:rsidR="00096506" w:rsidRPr="005734A1" w:rsidRDefault="005734A1" w:rsidP="005734A1">
                            <w:pPr>
                              <w:pStyle w:val="ListBulle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5734A1">
                              <w:rPr>
                                <w:sz w:val="20"/>
                                <w:szCs w:val="20"/>
                              </w:rPr>
                              <w:t xml:space="preserve">Successfully completed a </w:t>
                            </w:r>
                            <w:r w:rsidRPr="005734A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Python Programming Internship</w:t>
                            </w:r>
                            <w:r w:rsidRPr="005734A1">
                              <w:rPr>
                                <w:sz w:val="20"/>
                                <w:szCs w:val="20"/>
                              </w:rPr>
                              <w:t xml:space="preserve"> at </w:t>
                            </w:r>
                            <w:r w:rsidRPr="005734A1">
                              <w:rPr>
                                <w:sz w:val="20"/>
                                <w:szCs w:val="20"/>
                              </w:rPr>
                              <w:t>Motion Cut</w:t>
                            </w:r>
                            <w:r w:rsidRPr="005734A1">
                              <w:rPr>
                                <w:sz w:val="20"/>
                                <w:szCs w:val="20"/>
                              </w:rPr>
                              <w:t>, gaining hands-on exposure to real-world development tasks.</w:t>
                            </w:r>
                            <w:r w:rsidRPr="005734A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6506" w:rsidRPr="005734A1">
                              <w:rPr>
                                <w:sz w:val="20"/>
                                <w:szCs w:val="20"/>
                              </w:rPr>
                              <w:t>Employers want to know what you've achieved. If possible, quantify what you have accomplished.</w:t>
                            </w:r>
                          </w:p>
                          <w:p w14:paraId="5F1A462E" w14:textId="77777777" w:rsidR="00096506" w:rsidRPr="005734A1" w:rsidRDefault="005734A1" w:rsidP="005734A1">
                            <w:pPr>
                              <w:pStyle w:val="ListBulle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5734A1">
                              <w:rPr>
                                <w:sz w:val="20"/>
                                <w:szCs w:val="20"/>
                              </w:rPr>
                              <w:t>Worked on live projects, enhancing problem-solving skills and understanding of practical programming challenges.</w:t>
                            </w:r>
                            <w:r w:rsidRPr="005734A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6506" w:rsidRPr="005734A1">
                              <w:rPr>
                                <w:sz w:val="20"/>
                                <w:szCs w:val="20"/>
                              </w:rPr>
                              <w:t>Include key words from the job description in your resume.</w:t>
                            </w:r>
                          </w:p>
                          <w:p w14:paraId="0E033A7D" w14:textId="77777777" w:rsidR="005734A1" w:rsidRDefault="005734A1" w:rsidP="005734A1">
                            <w:pPr>
                              <w:pStyle w:val="ListBullet"/>
                              <w:jc w:val="left"/>
                            </w:pPr>
                            <w:r w:rsidRPr="005734A1">
                              <w:rPr>
                                <w:sz w:val="20"/>
                                <w:szCs w:val="20"/>
                              </w:rPr>
                              <w:t xml:space="preserve">Gained invaluable experience as a </w:t>
                            </w:r>
                            <w:r w:rsidRPr="005734A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developer</w:t>
                            </w:r>
                            <w:r w:rsidRPr="005734A1">
                              <w:rPr>
                                <w:sz w:val="20"/>
                                <w:szCs w:val="20"/>
                              </w:rPr>
                              <w:t>, applying Python in real-time scenarios and collaborative environments</w:t>
                            </w:r>
                            <w:r w:rsidRPr="005734A1">
                              <w:t>.</w:t>
                            </w:r>
                          </w:p>
                          <w:p w14:paraId="2CE796D7" w14:textId="77777777" w:rsidR="00B84052" w:rsidRPr="00B84052" w:rsidRDefault="00B84052" w:rsidP="00B84052"/>
                          <w:p w14:paraId="4B92903E" w14:textId="77777777" w:rsidR="00096506" w:rsidRPr="000A5EA2" w:rsidRDefault="00A829F8" w:rsidP="000A5EA2">
                            <w:pPr>
                              <w:pStyle w:val="Heading2"/>
                            </w:pPr>
                            <w:r>
                              <w:t>Alteryx Data Analytics Process Virtual Internship</w:t>
                            </w:r>
                          </w:p>
                          <w:p w14:paraId="50B48811" w14:textId="77777777" w:rsidR="00096506" w:rsidRPr="00B84052" w:rsidRDefault="00A829F8" w:rsidP="00B84052">
                            <w:pPr>
                              <w:pStyle w:val="Heading3"/>
                            </w:pPr>
                            <w:r>
                              <w:t>Alteryx</w:t>
                            </w:r>
                            <w:r w:rsidR="000A5EA2" w:rsidRPr="000A5EA2">
                              <w:t xml:space="preserve">, </w:t>
                            </w:r>
                            <w:r>
                              <w:t>Noida</w:t>
                            </w:r>
                            <w:r w:rsidR="000A5EA2" w:rsidRPr="000A5EA2">
                              <w:t xml:space="preserve"> | </w:t>
                            </w:r>
                            <w:r>
                              <w:t>Dec 24</w:t>
                            </w:r>
                            <w:r w:rsidR="000A5EA2" w:rsidRPr="000A5EA2">
                              <w:t xml:space="preserve"> – </w:t>
                            </w:r>
                            <w:r>
                              <w:t>Feb 25</w:t>
                            </w:r>
                          </w:p>
                          <w:p w14:paraId="38D4E372" w14:textId="77777777" w:rsidR="005734A1" w:rsidRPr="005734A1" w:rsidRDefault="005734A1" w:rsidP="005734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734A1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Completed a virtual internship focused on </w:t>
                            </w:r>
                            <w:r w:rsidRPr="005734A1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data preparation, blending, and analytics</w:t>
                            </w:r>
                            <w:r w:rsidRPr="005734A1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using Alteryx Designer.</w:t>
                            </w:r>
                          </w:p>
                          <w:p w14:paraId="5A265C23" w14:textId="77777777" w:rsidR="005734A1" w:rsidRPr="005734A1" w:rsidRDefault="005734A1" w:rsidP="005734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734A1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Gained practical experience in </w:t>
                            </w:r>
                            <w:r w:rsidRPr="005734A1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workflow automation</w:t>
                            </w:r>
                            <w:r w:rsidRPr="005734A1">
                              <w:rPr>
                                <w:sz w:val="20"/>
                                <w:szCs w:val="20"/>
                                <w:lang w:val="en-IN"/>
                              </w:rPr>
                              <w:t>, including input/output tools, data cleansing, and transformation techniques.</w:t>
                            </w:r>
                          </w:p>
                          <w:p w14:paraId="0CA98EBF" w14:textId="77777777" w:rsidR="005734A1" w:rsidRPr="005734A1" w:rsidRDefault="005734A1" w:rsidP="005734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734A1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Developed and optimized </w:t>
                            </w:r>
                            <w:r w:rsidRPr="005734A1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data workflows</w:t>
                            </w:r>
                            <w:r w:rsidRPr="005734A1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for business insights, applying real-world datasets and case scenarios.</w:t>
                            </w:r>
                          </w:p>
                          <w:p w14:paraId="5FD5FBAB" w14:textId="77777777" w:rsidR="005734A1" w:rsidRPr="005734A1" w:rsidRDefault="005734A1" w:rsidP="005734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lang w:val="en-IN"/>
                              </w:rPr>
                            </w:pPr>
                            <w:r w:rsidRPr="005734A1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Improved proficiency in </w:t>
                            </w:r>
                            <w:r w:rsidRPr="005734A1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data-driven decision making</w:t>
                            </w:r>
                            <w:r w:rsidRPr="005734A1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through hands-on projects simulating professional analytics tasks</w:t>
                            </w:r>
                            <w:r w:rsidRPr="005734A1">
                              <w:rPr>
                                <w:lang w:val="en-IN"/>
                              </w:rPr>
                              <w:t>.</w:t>
                            </w:r>
                          </w:p>
                          <w:p w14:paraId="2F24B77F" w14:textId="77777777" w:rsidR="00B84052" w:rsidRPr="005734A1" w:rsidRDefault="00B84052" w:rsidP="00B84052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EA05DF4" w14:textId="77777777" w:rsidR="00096506" w:rsidRPr="00B84052" w:rsidRDefault="00A829F8" w:rsidP="00B84052">
                            <w:pPr>
                              <w:pStyle w:val="Heading2"/>
                            </w:pPr>
                            <w:r>
                              <w:t>Celonis Business Analyst Virtual Internship</w:t>
                            </w:r>
                          </w:p>
                          <w:p w14:paraId="594112CF" w14:textId="77777777" w:rsidR="00096506" w:rsidRPr="00B84052" w:rsidRDefault="00A829F8" w:rsidP="00B84052">
                            <w:pPr>
                              <w:pStyle w:val="Heading3"/>
                            </w:pPr>
                            <w:r>
                              <w:t>Celonis</w:t>
                            </w:r>
                            <w:r w:rsidR="000A5EA2" w:rsidRPr="000A5EA2">
                              <w:t xml:space="preserve">, </w:t>
                            </w:r>
                            <w:r>
                              <w:t>Noida</w:t>
                            </w:r>
                            <w:r w:rsidR="000A5EA2" w:rsidRPr="000A5EA2">
                              <w:t xml:space="preserve"> | </w:t>
                            </w:r>
                            <w:r>
                              <w:t xml:space="preserve">April 25 </w:t>
                            </w:r>
                            <w:r w:rsidRPr="000A5EA2">
                              <w:t>–</w:t>
                            </w:r>
                            <w:r>
                              <w:t xml:space="preserve"> June 25</w:t>
                            </w:r>
                          </w:p>
                          <w:p w14:paraId="307B7FBE" w14:textId="77777777" w:rsidR="005734A1" w:rsidRPr="005734A1" w:rsidRDefault="005734A1" w:rsidP="005617C1">
                            <w:pPr>
                              <w:pStyle w:val="ListBullet"/>
                              <w:rPr>
                                <w:lang w:val="en-IN" w:eastAsia="en-IN"/>
                              </w:rPr>
                            </w:pPr>
                            <w:r w:rsidRPr="005734A1">
                              <w:rPr>
                                <w:lang w:val="en-IN" w:eastAsia="en-IN"/>
                              </w:rPr>
                              <w:t>Completed</w:t>
                            </w:r>
                            <w:r w:rsidRPr="005734A1">
                              <w:rPr>
                                <w:lang w:val="en-IN" w:eastAsia="en-IN"/>
                              </w:rPr>
                              <w:t xml:space="preserve"> a virtual internship program with Celonis focused on </w:t>
                            </w:r>
                            <w:r w:rsidRPr="005734A1">
                              <w:rPr>
                                <w:b/>
                                <w:bCs/>
                                <w:lang w:val="en-IN" w:eastAsia="en-IN"/>
                              </w:rPr>
                              <w:t>process mining and business analysis</w:t>
                            </w:r>
                            <w:r w:rsidRPr="005734A1">
                              <w:rPr>
                                <w:lang w:val="en-IN" w:eastAsia="en-IN"/>
                              </w:rPr>
                              <w:t>.</w:t>
                            </w:r>
                          </w:p>
                          <w:p w14:paraId="0CE06F1F" w14:textId="77777777" w:rsidR="005734A1" w:rsidRPr="005734A1" w:rsidRDefault="005734A1" w:rsidP="005617C1">
                            <w:pPr>
                              <w:pStyle w:val="ListBullet"/>
                              <w:rPr>
                                <w:lang w:val="en-IN" w:eastAsia="en-IN"/>
                              </w:rPr>
                            </w:pPr>
                            <w:r w:rsidRPr="005734A1">
                              <w:rPr>
                                <w:lang w:val="en-IN" w:eastAsia="en-IN"/>
                              </w:rPr>
                              <w:t xml:space="preserve">Gained hands-on experience with </w:t>
                            </w:r>
                            <w:r w:rsidRPr="005734A1">
                              <w:rPr>
                                <w:b/>
                                <w:bCs/>
                                <w:lang w:val="en-IN" w:eastAsia="en-IN"/>
                              </w:rPr>
                              <w:t>Celonis EMS</w:t>
                            </w:r>
                            <w:r w:rsidRPr="005734A1">
                              <w:rPr>
                                <w:lang w:val="en-IN" w:eastAsia="en-IN"/>
                              </w:rPr>
                              <w:t xml:space="preserve"> (Execution Management System) for </w:t>
                            </w:r>
                            <w:r w:rsidR="005617C1" w:rsidRPr="005734A1">
                              <w:rPr>
                                <w:lang w:val="en-IN" w:eastAsia="en-IN"/>
                              </w:rPr>
                              <w:t>analysing</w:t>
                            </w:r>
                            <w:r w:rsidRPr="005734A1">
                              <w:rPr>
                                <w:lang w:val="en-IN" w:eastAsia="en-IN"/>
                              </w:rPr>
                              <w:t xml:space="preserve"> and improving business processes.</w:t>
                            </w:r>
                          </w:p>
                          <w:p w14:paraId="1913BC99" w14:textId="77777777" w:rsidR="005734A1" w:rsidRPr="005734A1" w:rsidRDefault="005734A1" w:rsidP="005734A1">
                            <w:pPr>
                              <w:pStyle w:val="ListBullet"/>
                              <w:rPr>
                                <w:lang w:val="en-IN" w:eastAsia="en-IN"/>
                              </w:rPr>
                            </w:pPr>
                            <w:proofErr w:type="gramStart"/>
                            <w:r w:rsidRPr="005734A1">
                              <w:rPr>
                                <w:rFonts w:hAnsi="Symbol"/>
                                <w:lang w:val="en-IN" w:eastAsia="en-IN"/>
                              </w:rPr>
                              <w:t></w:t>
                            </w:r>
                            <w:r w:rsidRPr="005734A1">
                              <w:rPr>
                                <w:lang w:val="en-IN" w:eastAsia="en-IN"/>
                              </w:rPr>
                              <w:t xml:space="preserve">  Developed</w:t>
                            </w:r>
                            <w:proofErr w:type="gramEnd"/>
                            <w:r w:rsidRPr="005734A1">
                              <w:rPr>
                                <w:lang w:val="en-IN" w:eastAsia="en-IN"/>
                              </w:rPr>
                              <w:t xml:space="preserve"> skills in identifying </w:t>
                            </w:r>
                            <w:r w:rsidRPr="005734A1">
                              <w:rPr>
                                <w:b/>
                                <w:bCs/>
                                <w:lang w:val="en-IN" w:eastAsia="en-IN"/>
                              </w:rPr>
                              <w:t>process inefficiencies</w:t>
                            </w:r>
                            <w:r w:rsidRPr="005734A1">
                              <w:rPr>
                                <w:lang w:val="en-IN" w:eastAsia="en-IN"/>
                              </w:rPr>
                              <w:t xml:space="preserve"> and recommending data-driven improvements using real-world case studies.</w:t>
                            </w:r>
                          </w:p>
                          <w:p w14:paraId="2537063C" w14:textId="77777777" w:rsidR="00096506" w:rsidRPr="00B84052" w:rsidRDefault="005734A1" w:rsidP="00B84052">
                            <w:pPr>
                              <w:pStyle w:val="ListBullet"/>
                            </w:pPr>
                            <w:r>
                              <w:t>––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516E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4.25pt;margin-top:247.5pt;width:398.15pt;height:53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" filled="f" stroked="f">
                <v:textbox>
                  <w:txbxContent>
                    <w:p w14:paraId="58D6E36A" w14:textId="77777777" w:rsidR="00096506" w:rsidRPr="00B84052" w:rsidRDefault="00A829F8" w:rsidP="00B84052">
                      <w:pPr>
                        <w:pStyle w:val="Heading1Left"/>
                      </w:pPr>
                      <w:r>
                        <w:t xml:space="preserve">Internship Experience </w:t>
                      </w:r>
                    </w:p>
                    <w:p w14:paraId="46DF30E0" w14:textId="77777777" w:rsidR="00096506" w:rsidRPr="00B84052" w:rsidRDefault="00096506" w:rsidP="00B84052"/>
                    <w:p w14:paraId="7B62D345" w14:textId="77777777" w:rsidR="00096506" w:rsidRPr="000A5EA2" w:rsidRDefault="00A829F8" w:rsidP="000A5EA2">
                      <w:pPr>
                        <w:pStyle w:val="Heading2"/>
                      </w:pPr>
                      <w:r>
                        <w:t>Python Developer</w:t>
                      </w:r>
                    </w:p>
                    <w:p w14:paraId="194FEC5D" w14:textId="77777777" w:rsidR="00096506" w:rsidRPr="000A5EA2" w:rsidRDefault="00A829F8" w:rsidP="000A5EA2">
                      <w:pPr>
                        <w:pStyle w:val="Heading3"/>
                      </w:pPr>
                      <w:r>
                        <w:t>Motion Cut Pvt Ltd</w:t>
                      </w:r>
                      <w:r w:rsidR="000A5EA2" w:rsidRPr="000A5EA2">
                        <w:t xml:space="preserve">, </w:t>
                      </w:r>
                      <w:r>
                        <w:t>Noida</w:t>
                      </w:r>
                      <w:r w:rsidR="000A5EA2" w:rsidRPr="000A5EA2">
                        <w:t xml:space="preserve"> | </w:t>
                      </w:r>
                      <w:r>
                        <w:t>Nov 24</w:t>
                      </w:r>
                      <w:r w:rsidR="000A5EA2" w:rsidRPr="000A5EA2">
                        <w:t xml:space="preserve"> </w:t>
                      </w:r>
                      <w:r>
                        <w:t>–</w:t>
                      </w:r>
                      <w:r w:rsidR="000A5EA2" w:rsidRPr="000A5EA2">
                        <w:t xml:space="preserve"> </w:t>
                      </w:r>
                      <w:r>
                        <w:t>Jan 25</w:t>
                      </w:r>
                    </w:p>
                    <w:p w14:paraId="2A2B6DA6" w14:textId="77777777" w:rsidR="00096506" w:rsidRPr="005734A1" w:rsidRDefault="005734A1" w:rsidP="005734A1">
                      <w:pPr>
                        <w:pStyle w:val="ListBullet"/>
                        <w:jc w:val="left"/>
                        <w:rPr>
                          <w:sz w:val="20"/>
                          <w:szCs w:val="20"/>
                        </w:rPr>
                      </w:pPr>
                      <w:r w:rsidRPr="005734A1">
                        <w:rPr>
                          <w:sz w:val="20"/>
                          <w:szCs w:val="20"/>
                        </w:rPr>
                        <w:t xml:space="preserve">Successfully completed a </w:t>
                      </w:r>
                      <w:r w:rsidRPr="005734A1">
                        <w:rPr>
                          <w:b/>
                          <w:bCs/>
                          <w:sz w:val="20"/>
                          <w:szCs w:val="20"/>
                        </w:rPr>
                        <w:t>Python Programming Internship</w:t>
                      </w:r>
                      <w:r w:rsidRPr="005734A1">
                        <w:rPr>
                          <w:sz w:val="20"/>
                          <w:szCs w:val="20"/>
                        </w:rPr>
                        <w:t xml:space="preserve"> at </w:t>
                      </w:r>
                      <w:r w:rsidRPr="005734A1">
                        <w:rPr>
                          <w:sz w:val="20"/>
                          <w:szCs w:val="20"/>
                        </w:rPr>
                        <w:t>Motion Cut</w:t>
                      </w:r>
                      <w:r w:rsidRPr="005734A1">
                        <w:rPr>
                          <w:sz w:val="20"/>
                          <w:szCs w:val="20"/>
                        </w:rPr>
                        <w:t>, gaining hands-on exposure to real-world development tasks.</w:t>
                      </w:r>
                      <w:r w:rsidRPr="005734A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96506" w:rsidRPr="005734A1">
                        <w:rPr>
                          <w:sz w:val="20"/>
                          <w:szCs w:val="20"/>
                        </w:rPr>
                        <w:t>Employers want to know what you've achieved. If possible, quantify what you have accomplished.</w:t>
                      </w:r>
                    </w:p>
                    <w:p w14:paraId="5F1A462E" w14:textId="77777777" w:rsidR="00096506" w:rsidRPr="005734A1" w:rsidRDefault="005734A1" w:rsidP="005734A1">
                      <w:pPr>
                        <w:pStyle w:val="ListBullet"/>
                        <w:jc w:val="left"/>
                        <w:rPr>
                          <w:sz w:val="20"/>
                          <w:szCs w:val="20"/>
                        </w:rPr>
                      </w:pPr>
                      <w:r w:rsidRPr="005734A1">
                        <w:rPr>
                          <w:sz w:val="20"/>
                          <w:szCs w:val="20"/>
                        </w:rPr>
                        <w:t>Worked on live projects, enhancing problem-solving skills and understanding of practical programming challenges.</w:t>
                      </w:r>
                      <w:r w:rsidRPr="005734A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96506" w:rsidRPr="005734A1">
                        <w:rPr>
                          <w:sz w:val="20"/>
                          <w:szCs w:val="20"/>
                        </w:rPr>
                        <w:t>Include key words from the job description in your resume.</w:t>
                      </w:r>
                    </w:p>
                    <w:p w14:paraId="0E033A7D" w14:textId="77777777" w:rsidR="005734A1" w:rsidRDefault="005734A1" w:rsidP="005734A1">
                      <w:pPr>
                        <w:pStyle w:val="ListBullet"/>
                        <w:jc w:val="left"/>
                      </w:pPr>
                      <w:r w:rsidRPr="005734A1">
                        <w:rPr>
                          <w:sz w:val="20"/>
                          <w:szCs w:val="20"/>
                        </w:rPr>
                        <w:t xml:space="preserve">Gained invaluable experience as a </w:t>
                      </w:r>
                      <w:r w:rsidRPr="005734A1">
                        <w:rPr>
                          <w:b/>
                          <w:bCs/>
                          <w:sz w:val="20"/>
                          <w:szCs w:val="20"/>
                        </w:rPr>
                        <w:t>developer</w:t>
                      </w:r>
                      <w:r w:rsidRPr="005734A1">
                        <w:rPr>
                          <w:sz w:val="20"/>
                          <w:szCs w:val="20"/>
                        </w:rPr>
                        <w:t>, applying Python in real-time scenarios and collaborative environments</w:t>
                      </w:r>
                      <w:r w:rsidRPr="005734A1">
                        <w:t>.</w:t>
                      </w:r>
                    </w:p>
                    <w:p w14:paraId="2CE796D7" w14:textId="77777777" w:rsidR="00B84052" w:rsidRPr="00B84052" w:rsidRDefault="00B84052" w:rsidP="00B84052"/>
                    <w:p w14:paraId="4B92903E" w14:textId="77777777" w:rsidR="00096506" w:rsidRPr="000A5EA2" w:rsidRDefault="00A829F8" w:rsidP="000A5EA2">
                      <w:pPr>
                        <w:pStyle w:val="Heading2"/>
                      </w:pPr>
                      <w:r>
                        <w:t>Alteryx Data Analytics Process Virtual Internship</w:t>
                      </w:r>
                    </w:p>
                    <w:p w14:paraId="50B48811" w14:textId="77777777" w:rsidR="00096506" w:rsidRPr="00B84052" w:rsidRDefault="00A829F8" w:rsidP="00B84052">
                      <w:pPr>
                        <w:pStyle w:val="Heading3"/>
                      </w:pPr>
                      <w:r>
                        <w:t>Alteryx</w:t>
                      </w:r>
                      <w:r w:rsidR="000A5EA2" w:rsidRPr="000A5EA2">
                        <w:t xml:space="preserve">, </w:t>
                      </w:r>
                      <w:r>
                        <w:t>Noida</w:t>
                      </w:r>
                      <w:r w:rsidR="000A5EA2" w:rsidRPr="000A5EA2">
                        <w:t xml:space="preserve"> | </w:t>
                      </w:r>
                      <w:r>
                        <w:t>Dec 24</w:t>
                      </w:r>
                      <w:r w:rsidR="000A5EA2" w:rsidRPr="000A5EA2">
                        <w:t xml:space="preserve"> – </w:t>
                      </w:r>
                      <w:r>
                        <w:t>Feb 25</w:t>
                      </w:r>
                    </w:p>
                    <w:p w14:paraId="38D4E372" w14:textId="77777777" w:rsidR="005734A1" w:rsidRPr="005734A1" w:rsidRDefault="005734A1" w:rsidP="005734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left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5734A1">
                        <w:rPr>
                          <w:sz w:val="20"/>
                          <w:szCs w:val="20"/>
                          <w:lang w:val="en-IN"/>
                        </w:rPr>
                        <w:t xml:space="preserve">Completed a virtual internship focused on </w:t>
                      </w:r>
                      <w:r w:rsidRPr="005734A1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data preparation, blending, and analytics</w:t>
                      </w:r>
                      <w:r w:rsidRPr="005734A1">
                        <w:rPr>
                          <w:sz w:val="20"/>
                          <w:szCs w:val="20"/>
                          <w:lang w:val="en-IN"/>
                        </w:rPr>
                        <w:t xml:space="preserve"> using Alteryx Designer.</w:t>
                      </w:r>
                    </w:p>
                    <w:p w14:paraId="5A265C23" w14:textId="77777777" w:rsidR="005734A1" w:rsidRPr="005734A1" w:rsidRDefault="005734A1" w:rsidP="005734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left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5734A1">
                        <w:rPr>
                          <w:sz w:val="20"/>
                          <w:szCs w:val="20"/>
                          <w:lang w:val="en-IN"/>
                        </w:rPr>
                        <w:t xml:space="preserve">Gained practical experience in </w:t>
                      </w:r>
                      <w:r w:rsidRPr="005734A1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workflow automation</w:t>
                      </w:r>
                      <w:r w:rsidRPr="005734A1">
                        <w:rPr>
                          <w:sz w:val="20"/>
                          <w:szCs w:val="20"/>
                          <w:lang w:val="en-IN"/>
                        </w:rPr>
                        <w:t>, including input/output tools, data cleansing, and transformation techniques.</w:t>
                      </w:r>
                    </w:p>
                    <w:p w14:paraId="0CA98EBF" w14:textId="77777777" w:rsidR="005734A1" w:rsidRPr="005734A1" w:rsidRDefault="005734A1" w:rsidP="005734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left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5734A1">
                        <w:rPr>
                          <w:sz w:val="20"/>
                          <w:szCs w:val="20"/>
                          <w:lang w:val="en-IN"/>
                        </w:rPr>
                        <w:t xml:space="preserve">Developed and optimized </w:t>
                      </w:r>
                      <w:r w:rsidRPr="005734A1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data workflows</w:t>
                      </w:r>
                      <w:r w:rsidRPr="005734A1">
                        <w:rPr>
                          <w:sz w:val="20"/>
                          <w:szCs w:val="20"/>
                          <w:lang w:val="en-IN"/>
                        </w:rPr>
                        <w:t xml:space="preserve"> for business insights, applying real-world datasets and case scenarios.</w:t>
                      </w:r>
                    </w:p>
                    <w:p w14:paraId="5FD5FBAB" w14:textId="77777777" w:rsidR="005734A1" w:rsidRPr="005734A1" w:rsidRDefault="005734A1" w:rsidP="005734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left"/>
                        <w:rPr>
                          <w:lang w:val="en-IN"/>
                        </w:rPr>
                      </w:pPr>
                      <w:r w:rsidRPr="005734A1">
                        <w:rPr>
                          <w:sz w:val="20"/>
                          <w:szCs w:val="20"/>
                          <w:lang w:val="en-IN"/>
                        </w:rPr>
                        <w:t xml:space="preserve">Improved proficiency in </w:t>
                      </w:r>
                      <w:r w:rsidRPr="005734A1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data-driven decision making</w:t>
                      </w:r>
                      <w:r w:rsidRPr="005734A1">
                        <w:rPr>
                          <w:sz w:val="20"/>
                          <w:szCs w:val="20"/>
                          <w:lang w:val="en-IN"/>
                        </w:rPr>
                        <w:t xml:space="preserve"> through hands-on projects simulating professional analytics tasks</w:t>
                      </w:r>
                      <w:r w:rsidRPr="005734A1">
                        <w:rPr>
                          <w:lang w:val="en-IN"/>
                        </w:rPr>
                        <w:t>.</w:t>
                      </w:r>
                    </w:p>
                    <w:p w14:paraId="2F24B77F" w14:textId="77777777" w:rsidR="00B84052" w:rsidRPr="005734A1" w:rsidRDefault="00B84052" w:rsidP="00B84052">
                      <w:pPr>
                        <w:rPr>
                          <w:lang w:val="en-IN"/>
                        </w:rPr>
                      </w:pPr>
                    </w:p>
                    <w:p w14:paraId="2EA05DF4" w14:textId="77777777" w:rsidR="00096506" w:rsidRPr="00B84052" w:rsidRDefault="00A829F8" w:rsidP="00B84052">
                      <w:pPr>
                        <w:pStyle w:val="Heading2"/>
                      </w:pPr>
                      <w:r>
                        <w:t>Celonis Business Analyst Virtual Internship</w:t>
                      </w:r>
                    </w:p>
                    <w:p w14:paraId="594112CF" w14:textId="77777777" w:rsidR="00096506" w:rsidRPr="00B84052" w:rsidRDefault="00A829F8" w:rsidP="00B84052">
                      <w:pPr>
                        <w:pStyle w:val="Heading3"/>
                      </w:pPr>
                      <w:r>
                        <w:t>Celonis</w:t>
                      </w:r>
                      <w:r w:rsidR="000A5EA2" w:rsidRPr="000A5EA2">
                        <w:t xml:space="preserve">, </w:t>
                      </w:r>
                      <w:r>
                        <w:t>Noida</w:t>
                      </w:r>
                      <w:r w:rsidR="000A5EA2" w:rsidRPr="000A5EA2">
                        <w:t xml:space="preserve"> | </w:t>
                      </w:r>
                      <w:r>
                        <w:t xml:space="preserve">April 25 </w:t>
                      </w:r>
                      <w:r w:rsidRPr="000A5EA2">
                        <w:t>–</w:t>
                      </w:r>
                      <w:r>
                        <w:t xml:space="preserve"> June 25</w:t>
                      </w:r>
                    </w:p>
                    <w:p w14:paraId="307B7FBE" w14:textId="77777777" w:rsidR="005734A1" w:rsidRPr="005734A1" w:rsidRDefault="005734A1" w:rsidP="005617C1">
                      <w:pPr>
                        <w:pStyle w:val="ListBullet"/>
                        <w:rPr>
                          <w:lang w:val="en-IN" w:eastAsia="en-IN"/>
                        </w:rPr>
                      </w:pPr>
                      <w:r w:rsidRPr="005734A1">
                        <w:rPr>
                          <w:lang w:val="en-IN" w:eastAsia="en-IN"/>
                        </w:rPr>
                        <w:t>Completed</w:t>
                      </w:r>
                      <w:r w:rsidRPr="005734A1">
                        <w:rPr>
                          <w:lang w:val="en-IN" w:eastAsia="en-IN"/>
                        </w:rPr>
                        <w:t xml:space="preserve"> a virtual internship program with Celonis focused on </w:t>
                      </w:r>
                      <w:r w:rsidRPr="005734A1">
                        <w:rPr>
                          <w:b/>
                          <w:bCs/>
                          <w:lang w:val="en-IN" w:eastAsia="en-IN"/>
                        </w:rPr>
                        <w:t>process mining and business analysis</w:t>
                      </w:r>
                      <w:r w:rsidRPr="005734A1">
                        <w:rPr>
                          <w:lang w:val="en-IN" w:eastAsia="en-IN"/>
                        </w:rPr>
                        <w:t>.</w:t>
                      </w:r>
                    </w:p>
                    <w:p w14:paraId="0CE06F1F" w14:textId="77777777" w:rsidR="005734A1" w:rsidRPr="005734A1" w:rsidRDefault="005734A1" w:rsidP="005617C1">
                      <w:pPr>
                        <w:pStyle w:val="ListBullet"/>
                        <w:rPr>
                          <w:lang w:val="en-IN" w:eastAsia="en-IN"/>
                        </w:rPr>
                      </w:pPr>
                      <w:r w:rsidRPr="005734A1">
                        <w:rPr>
                          <w:lang w:val="en-IN" w:eastAsia="en-IN"/>
                        </w:rPr>
                        <w:t xml:space="preserve">Gained hands-on experience with </w:t>
                      </w:r>
                      <w:r w:rsidRPr="005734A1">
                        <w:rPr>
                          <w:b/>
                          <w:bCs/>
                          <w:lang w:val="en-IN" w:eastAsia="en-IN"/>
                        </w:rPr>
                        <w:t>Celonis EMS</w:t>
                      </w:r>
                      <w:r w:rsidRPr="005734A1">
                        <w:rPr>
                          <w:lang w:val="en-IN" w:eastAsia="en-IN"/>
                        </w:rPr>
                        <w:t xml:space="preserve"> (Execution Management System) for </w:t>
                      </w:r>
                      <w:r w:rsidR="005617C1" w:rsidRPr="005734A1">
                        <w:rPr>
                          <w:lang w:val="en-IN" w:eastAsia="en-IN"/>
                        </w:rPr>
                        <w:t>analysing</w:t>
                      </w:r>
                      <w:r w:rsidRPr="005734A1">
                        <w:rPr>
                          <w:lang w:val="en-IN" w:eastAsia="en-IN"/>
                        </w:rPr>
                        <w:t xml:space="preserve"> and improving business processes.</w:t>
                      </w:r>
                    </w:p>
                    <w:p w14:paraId="1913BC99" w14:textId="77777777" w:rsidR="005734A1" w:rsidRPr="005734A1" w:rsidRDefault="005734A1" w:rsidP="005734A1">
                      <w:pPr>
                        <w:pStyle w:val="ListBullet"/>
                        <w:rPr>
                          <w:lang w:val="en-IN" w:eastAsia="en-IN"/>
                        </w:rPr>
                      </w:pPr>
                      <w:proofErr w:type="gramStart"/>
                      <w:r w:rsidRPr="005734A1">
                        <w:rPr>
                          <w:rFonts w:hAnsi="Symbol"/>
                          <w:lang w:val="en-IN" w:eastAsia="en-IN"/>
                        </w:rPr>
                        <w:t></w:t>
                      </w:r>
                      <w:r w:rsidRPr="005734A1">
                        <w:rPr>
                          <w:lang w:val="en-IN" w:eastAsia="en-IN"/>
                        </w:rPr>
                        <w:t xml:space="preserve">  Developed</w:t>
                      </w:r>
                      <w:proofErr w:type="gramEnd"/>
                      <w:r w:rsidRPr="005734A1">
                        <w:rPr>
                          <w:lang w:val="en-IN" w:eastAsia="en-IN"/>
                        </w:rPr>
                        <w:t xml:space="preserve"> skills in identifying </w:t>
                      </w:r>
                      <w:r w:rsidRPr="005734A1">
                        <w:rPr>
                          <w:b/>
                          <w:bCs/>
                          <w:lang w:val="en-IN" w:eastAsia="en-IN"/>
                        </w:rPr>
                        <w:t>process inefficiencies</w:t>
                      </w:r>
                      <w:r w:rsidRPr="005734A1">
                        <w:rPr>
                          <w:lang w:val="en-IN" w:eastAsia="en-IN"/>
                        </w:rPr>
                        <w:t xml:space="preserve"> and recommending data-driven improvements using real-world case studies.</w:t>
                      </w:r>
                    </w:p>
                    <w:p w14:paraId="2537063C" w14:textId="77777777" w:rsidR="00096506" w:rsidRPr="00B84052" w:rsidRDefault="005734A1" w:rsidP="00B84052">
                      <w:pPr>
                        <w:pStyle w:val="ListBullet"/>
                      </w:pPr>
                      <w:r>
                        <w:t>––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1" layoutInCell="1" allowOverlap="1" wp14:anchorId="228B9463" wp14:editId="5FC857A1">
                <wp:simplePos x="0" y="0"/>
                <wp:positionH relativeFrom="page">
                  <wp:posOffset>259080</wp:posOffset>
                </wp:positionH>
                <wp:positionV relativeFrom="page">
                  <wp:posOffset>3474720</wp:posOffset>
                </wp:positionV>
                <wp:extent cx="1856105" cy="201168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105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4BBEB" w14:textId="77777777" w:rsidR="00096506" w:rsidRPr="00B84052" w:rsidRDefault="00B84052" w:rsidP="00B84052">
                            <w:pPr>
                              <w:pStyle w:val="Heading1"/>
                            </w:pPr>
                            <w:r w:rsidRPr="00B84052">
                              <w:t>Education</w:t>
                            </w:r>
                          </w:p>
                          <w:p w14:paraId="64F9D905" w14:textId="77777777" w:rsidR="00096506" w:rsidRPr="00B84052" w:rsidRDefault="00096506" w:rsidP="00B84052">
                            <w:pPr>
                              <w:pStyle w:val="Smallspace"/>
                            </w:pPr>
                          </w:p>
                          <w:p w14:paraId="60078CED" w14:textId="77777777" w:rsidR="00096506" w:rsidRPr="00B84052" w:rsidRDefault="00A829F8" w:rsidP="00B84052">
                            <w:pPr>
                              <w:pStyle w:val="Normalright"/>
                            </w:pPr>
                            <w:r>
                              <w:t>Bachelor of Computer Applications</w:t>
                            </w:r>
                          </w:p>
                          <w:p w14:paraId="1CB64BEC" w14:textId="77777777" w:rsidR="00096506" w:rsidRPr="00B84052" w:rsidRDefault="00A829F8" w:rsidP="00B84052">
                            <w:pPr>
                              <w:pStyle w:val="Normalright"/>
                            </w:pPr>
                            <w:r>
                              <w:t>Galgotias</w:t>
                            </w:r>
                            <w:r w:rsidR="00096506" w:rsidRPr="00B84052">
                              <w:t xml:space="preserve"> University</w:t>
                            </w:r>
                          </w:p>
                          <w:p w14:paraId="188B5ED3" w14:textId="77777777" w:rsidR="00096506" w:rsidRPr="00B84052" w:rsidRDefault="000A5EA2" w:rsidP="00B84052">
                            <w:pPr>
                              <w:pStyle w:val="Normalright"/>
                            </w:pPr>
                            <w:r>
                              <w:t>20</w:t>
                            </w:r>
                            <w:r w:rsidR="00A829F8">
                              <w:t>26</w:t>
                            </w:r>
                          </w:p>
                          <w:p w14:paraId="35C18012" w14:textId="77777777" w:rsidR="00096506" w:rsidRPr="00B84052" w:rsidRDefault="00096506" w:rsidP="00B84052">
                            <w:pPr>
                              <w:pStyle w:val="Smallspace"/>
                            </w:pPr>
                          </w:p>
                          <w:p w14:paraId="5B5B0DF3" w14:textId="77777777" w:rsidR="00096506" w:rsidRPr="00B84052" w:rsidRDefault="00A829F8" w:rsidP="00B84052">
                            <w:pPr>
                              <w:pStyle w:val="Normalright"/>
                            </w:pPr>
                            <w:r>
                              <w:t>Intermediate</w:t>
                            </w:r>
                          </w:p>
                          <w:p w14:paraId="4F331432" w14:textId="77777777" w:rsidR="005734A1" w:rsidRPr="00B84052" w:rsidRDefault="005734A1" w:rsidP="005734A1">
                            <w:pPr>
                              <w:pStyle w:val="Normalright"/>
                            </w:pPr>
                            <w:r>
                              <w:t>MSBSHSE</w:t>
                            </w:r>
                          </w:p>
                          <w:p w14:paraId="759A91BC" w14:textId="77777777" w:rsidR="00096506" w:rsidRPr="00B84052" w:rsidRDefault="000A5EA2" w:rsidP="00B84052">
                            <w:pPr>
                              <w:pStyle w:val="Normalright"/>
                            </w:pPr>
                            <w:r>
                              <w:t>20</w:t>
                            </w:r>
                            <w:r w:rsidR="005734A1"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9463" id="Text Box 6" o:spid="_x0000_s1027" type="#_x0000_t202" style="position:absolute;left:0;text-align:left;margin-left:20.4pt;margin-top:273.6pt;width:146.15pt;height:158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" filled="f" stroked="f">
                <v:textbox>
                  <w:txbxContent>
                    <w:p w14:paraId="0094BBEB" w14:textId="77777777" w:rsidR="00096506" w:rsidRPr="00B84052" w:rsidRDefault="00B84052" w:rsidP="00B84052">
                      <w:pPr>
                        <w:pStyle w:val="Heading1"/>
                      </w:pPr>
                      <w:r w:rsidRPr="00B84052">
                        <w:t>Education</w:t>
                      </w:r>
                    </w:p>
                    <w:p w14:paraId="64F9D905" w14:textId="77777777" w:rsidR="00096506" w:rsidRPr="00B84052" w:rsidRDefault="00096506" w:rsidP="00B84052">
                      <w:pPr>
                        <w:pStyle w:val="Smallspace"/>
                      </w:pPr>
                    </w:p>
                    <w:p w14:paraId="60078CED" w14:textId="77777777" w:rsidR="00096506" w:rsidRPr="00B84052" w:rsidRDefault="00A829F8" w:rsidP="00B84052">
                      <w:pPr>
                        <w:pStyle w:val="Normalright"/>
                      </w:pPr>
                      <w:r>
                        <w:t>Bachelor of Computer Applications</w:t>
                      </w:r>
                    </w:p>
                    <w:p w14:paraId="1CB64BEC" w14:textId="77777777" w:rsidR="00096506" w:rsidRPr="00B84052" w:rsidRDefault="00A829F8" w:rsidP="00B84052">
                      <w:pPr>
                        <w:pStyle w:val="Normalright"/>
                      </w:pPr>
                      <w:r>
                        <w:t>Galgotias</w:t>
                      </w:r>
                      <w:r w:rsidR="00096506" w:rsidRPr="00B84052">
                        <w:t xml:space="preserve"> University</w:t>
                      </w:r>
                    </w:p>
                    <w:p w14:paraId="188B5ED3" w14:textId="77777777" w:rsidR="00096506" w:rsidRPr="00B84052" w:rsidRDefault="000A5EA2" w:rsidP="00B84052">
                      <w:pPr>
                        <w:pStyle w:val="Normalright"/>
                      </w:pPr>
                      <w:r>
                        <w:t>20</w:t>
                      </w:r>
                      <w:r w:rsidR="00A829F8">
                        <w:t>26</w:t>
                      </w:r>
                    </w:p>
                    <w:p w14:paraId="35C18012" w14:textId="77777777" w:rsidR="00096506" w:rsidRPr="00B84052" w:rsidRDefault="00096506" w:rsidP="00B84052">
                      <w:pPr>
                        <w:pStyle w:val="Smallspace"/>
                      </w:pPr>
                    </w:p>
                    <w:p w14:paraId="5B5B0DF3" w14:textId="77777777" w:rsidR="00096506" w:rsidRPr="00B84052" w:rsidRDefault="00A829F8" w:rsidP="00B84052">
                      <w:pPr>
                        <w:pStyle w:val="Normalright"/>
                      </w:pPr>
                      <w:r>
                        <w:t>Intermediate</w:t>
                      </w:r>
                    </w:p>
                    <w:p w14:paraId="4F331432" w14:textId="77777777" w:rsidR="005734A1" w:rsidRPr="00B84052" w:rsidRDefault="005734A1" w:rsidP="005734A1">
                      <w:pPr>
                        <w:pStyle w:val="Normalright"/>
                      </w:pPr>
                      <w:r>
                        <w:t>MSBSHSE</w:t>
                      </w:r>
                    </w:p>
                    <w:p w14:paraId="759A91BC" w14:textId="77777777" w:rsidR="00096506" w:rsidRPr="00B84052" w:rsidRDefault="000A5EA2" w:rsidP="00B84052">
                      <w:pPr>
                        <w:pStyle w:val="Normalright"/>
                      </w:pPr>
                      <w:r>
                        <w:t>20</w:t>
                      </w:r>
                      <w:r w:rsidR="005734A1">
                        <w:t>23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1" layoutInCell="1" allowOverlap="1" wp14:anchorId="23D6A823" wp14:editId="7CFD08B9">
                <wp:simplePos x="0" y="0"/>
                <wp:positionH relativeFrom="page">
                  <wp:posOffset>255905</wp:posOffset>
                </wp:positionH>
                <wp:positionV relativeFrom="page">
                  <wp:posOffset>5614670</wp:posOffset>
                </wp:positionV>
                <wp:extent cx="1856232" cy="1865376"/>
                <wp:effectExtent l="0" t="0" r="0" b="190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232" cy="1865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61BB7" w14:textId="77777777" w:rsidR="00096506" w:rsidRPr="00B84052" w:rsidRDefault="00B84052" w:rsidP="00B84052">
                            <w:pPr>
                              <w:pStyle w:val="Heading1"/>
                            </w:pPr>
                            <w:r w:rsidRPr="00B84052">
                              <w:t>Skills</w:t>
                            </w:r>
                          </w:p>
                          <w:p w14:paraId="491203B6" w14:textId="77777777" w:rsidR="00096506" w:rsidRPr="00B84052" w:rsidRDefault="00096506" w:rsidP="00B84052">
                            <w:pPr>
                              <w:pStyle w:val="Smallspace"/>
                            </w:pPr>
                          </w:p>
                          <w:p w14:paraId="53253ADA" w14:textId="77777777" w:rsidR="00096506" w:rsidRPr="00B84052" w:rsidRDefault="00096506" w:rsidP="00B84052">
                            <w:pPr>
                              <w:pStyle w:val="Normalright"/>
                            </w:pPr>
                            <w:r w:rsidRPr="00B84052">
                              <w:t>Communication</w:t>
                            </w:r>
                          </w:p>
                          <w:p w14:paraId="564F9FF3" w14:textId="77777777" w:rsidR="00096506" w:rsidRPr="00B84052" w:rsidRDefault="00B84052" w:rsidP="00B84052">
                            <w:pPr>
                              <w:pStyle w:val="Normalright"/>
                            </w:pPr>
                            <w:r w:rsidRPr="00B84052">
                              <w:t>Teamwork</w:t>
                            </w:r>
                          </w:p>
                          <w:p w14:paraId="47B8168D" w14:textId="77777777" w:rsidR="00096506" w:rsidRPr="00B84052" w:rsidRDefault="00096506" w:rsidP="00B84052">
                            <w:pPr>
                              <w:pStyle w:val="Normalright"/>
                            </w:pPr>
                            <w:r w:rsidRPr="00B84052">
                              <w:t xml:space="preserve">Critical </w:t>
                            </w:r>
                            <w:r w:rsidR="000E0532" w:rsidRPr="00B84052">
                              <w:t>thinking</w:t>
                            </w:r>
                          </w:p>
                          <w:p w14:paraId="7C4600ED" w14:textId="77777777" w:rsidR="00096506" w:rsidRPr="00B84052" w:rsidRDefault="00096506" w:rsidP="00B84052">
                            <w:pPr>
                              <w:pStyle w:val="Normalright"/>
                            </w:pPr>
                            <w:r w:rsidRPr="00B84052">
                              <w:t>Time management</w:t>
                            </w:r>
                          </w:p>
                          <w:p w14:paraId="249E7EE8" w14:textId="77777777" w:rsidR="00096506" w:rsidRPr="00B84052" w:rsidRDefault="00096506" w:rsidP="00B84052">
                            <w:pPr>
                              <w:pStyle w:val="Normalright"/>
                            </w:pPr>
                            <w:r w:rsidRPr="00B84052">
                              <w:t>Leadership</w:t>
                            </w:r>
                          </w:p>
                          <w:p w14:paraId="6F775907" w14:textId="77777777" w:rsidR="00096506" w:rsidRPr="00B84052" w:rsidRDefault="00096506" w:rsidP="00B84052">
                            <w:pPr>
                              <w:pStyle w:val="Normalright"/>
                            </w:pPr>
                            <w:r w:rsidRPr="00B84052">
                              <w:t>Adaptability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A823" id="Text Box 11" o:spid="_x0000_s1028" type="#_x0000_t202" style="position:absolute;left:0;text-align:left;margin-left:20.15pt;margin-top:442.1pt;width:146.15pt;height:146.9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" filled="f" stroked="f">
                <v:textbox>
                  <w:txbxContent>
                    <w:p w14:paraId="37761BB7" w14:textId="77777777" w:rsidR="00096506" w:rsidRPr="00B84052" w:rsidRDefault="00B84052" w:rsidP="00B84052">
                      <w:pPr>
                        <w:pStyle w:val="Heading1"/>
                      </w:pPr>
                      <w:r w:rsidRPr="00B84052">
                        <w:t>Skills</w:t>
                      </w:r>
                    </w:p>
                    <w:p w14:paraId="491203B6" w14:textId="77777777" w:rsidR="00096506" w:rsidRPr="00B84052" w:rsidRDefault="00096506" w:rsidP="00B84052">
                      <w:pPr>
                        <w:pStyle w:val="Smallspace"/>
                      </w:pPr>
                    </w:p>
                    <w:p w14:paraId="53253ADA" w14:textId="77777777" w:rsidR="00096506" w:rsidRPr="00B84052" w:rsidRDefault="00096506" w:rsidP="00B84052">
                      <w:pPr>
                        <w:pStyle w:val="Normalright"/>
                      </w:pPr>
                      <w:r w:rsidRPr="00B84052">
                        <w:t>Communication</w:t>
                      </w:r>
                    </w:p>
                    <w:p w14:paraId="564F9FF3" w14:textId="77777777" w:rsidR="00096506" w:rsidRPr="00B84052" w:rsidRDefault="00B84052" w:rsidP="00B84052">
                      <w:pPr>
                        <w:pStyle w:val="Normalright"/>
                      </w:pPr>
                      <w:r w:rsidRPr="00B84052">
                        <w:t>Teamwork</w:t>
                      </w:r>
                    </w:p>
                    <w:p w14:paraId="47B8168D" w14:textId="77777777" w:rsidR="00096506" w:rsidRPr="00B84052" w:rsidRDefault="00096506" w:rsidP="00B84052">
                      <w:pPr>
                        <w:pStyle w:val="Normalright"/>
                      </w:pPr>
                      <w:r w:rsidRPr="00B84052">
                        <w:t xml:space="preserve">Critical </w:t>
                      </w:r>
                      <w:r w:rsidR="000E0532" w:rsidRPr="00B84052">
                        <w:t>thinking</w:t>
                      </w:r>
                    </w:p>
                    <w:p w14:paraId="7C4600ED" w14:textId="77777777" w:rsidR="00096506" w:rsidRPr="00B84052" w:rsidRDefault="00096506" w:rsidP="00B84052">
                      <w:pPr>
                        <w:pStyle w:val="Normalright"/>
                      </w:pPr>
                      <w:r w:rsidRPr="00B84052">
                        <w:t>Time management</w:t>
                      </w:r>
                    </w:p>
                    <w:p w14:paraId="249E7EE8" w14:textId="77777777" w:rsidR="00096506" w:rsidRPr="00B84052" w:rsidRDefault="00096506" w:rsidP="00B84052">
                      <w:pPr>
                        <w:pStyle w:val="Normalright"/>
                      </w:pPr>
                      <w:r w:rsidRPr="00B84052">
                        <w:t>Leadership</w:t>
                      </w:r>
                    </w:p>
                    <w:p w14:paraId="6F775907" w14:textId="77777777" w:rsidR="00096506" w:rsidRPr="00B84052" w:rsidRDefault="00096506" w:rsidP="00B84052">
                      <w:pPr>
                        <w:pStyle w:val="Normalright"/>
                      </w:pPr>
                      <w:r w:rsidRPr="00B84052">
                        <w:t>Adaptability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1" layoutInCell="1" allowOverlap="1" wp14:anchorId="1244A263" wp14:editId="6E166922">
                <wp:simplePos x="0" y="0"/>
                <wp:positionH relativeFrom="page">
                  <wp:posOffset>603250</wp:posOffset>
                </wp:positionH>
                <wp:positionV relativeFrom="page">
                  <wp:posOffset>5440680</wp:posOffset>
                </wp:positionV>
                <wp:extent cx="1444752" cy="0"/>
                <wp:effectExtent l="0" t="0" r="0" b="0"/>
                <wp:wrapNone/>
                <wp:docPr id="10" name="Straight Connector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7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98BEDC" id="Straight Connector 10" o:spid="_x0000_s1026" alt="&quot;&quot;" style="position:absolute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7.5pt,428.4pt" to="161.25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" strokecolor="#393737 [8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6CCC2DE4" wp14:editId="70097D6F">
                <wp:simplePos x="0" y="0"/>
                <wp:positionH relativeFrom="page">
                  <wp:posOffset>603250</wp:posOffset>
                </wp:positionH>
                <wp:positionV relativeFrom="page">
                  <wp:posOffset>7489190</wp:posOffset>
                </wp:positionV>
                <wp:extent cx="1444752" cy="0"/>
                <wp:effectExtent l="0" t="0" r="0" b="0"/>
                <wp:wrapNone/>
                <wp:docPr id="200" name="Straight Connector 20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7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E9A117" id="Straight Connector 200" o:spid="_x0000_s1026" alt="&quot;&quot;" style="position:absolute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7.5pt,589.7pt" to="161.25pt,5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" strokecolor="#393737 [8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1" layoutInCell="1" allowOverlap="1" wp14:anchorId="371E0409" wp14:editId="158D98BA">
                <wp:simplePos x="0" y="0"/>
                <wp:positionH relativeFrom="page">
                  <wp:posOffset>603250</wp:posOffset>
                </wp:positionH>
                <wp:positionV relativeFrom="page">
                  <wp:posOffset>3328670</wp:posOffset>
                </wp:positionV>
                <wp:extent cx="1444752" cy="0"/>
                <wp:effectExtent l="0" t="0" r="0" b="0"/>
                <wp:wrapNone/>
                <wp:docPr id="9" name="Straight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7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989C0B" id="Straight Connector 9" o:spid="_x0000_s1026" alt="&quot;&quot;" style="position:absolute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7.5pt,262.1pt" to="161.25pt,2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" strokecolor="#747070 [16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2D0BA0"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1" layoutInCell="1" allowOverlap="1" wp14:anchorId="7428C7AC" wp14:editId="5B8102D9">
                <wp:simplePos x="0" y="0"/>
                <wp:positionH relativeFrom="page">
                  <wp:posOffset>-548640</wp:posOffset>
                </wp:positionH>
                <wp:positionV relativeFrom="page">
                  <wp:posOffset>2240280</wp:posOffset>
                </wp:positionV>
                <wp:extent cx="2506980" cy="1310640"/>
                <wp:effectExtent l="0" t="0" r="0" b="381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EC9F0" w14:textId="77777777" w:rsidR="000A5EA2" w:rsidRPr="00A829F8" w:rsidRDefault="00A829F8" w:rsidP="00C94C8B">
                            <w:pPr>
                              <w:pStyle w:val="Contactinfo"/>
                              <w:rPr>
                                <w:sz w:val="18"/>
                                <w:szCs w:val="18"/>
                              </w:rPr>
                            </w:pPr>
                            <w:r w:rsidRPr="00A829F8">
                              <w:rPr>
                                <w:sz w:val="18"/>
                                <w:szCs w:val="18"/>
                              </w:rPr>
                              <w:t>91-7021590166</w:t>
                            </w:r>
                          </w:p>
                          <w:p w14:paraId="2D05D62E" w14:textId="77777777" w:rsidR="000A5EA2" w:rsidRPr="00A829F8" w:rsidRDefault="00A829F8" w:rsidP="00C94C8B">
                            <w:pPr>
                              <w:pStyle w:val="Contactinfo"/>
                              <w:rPr>
                                <w:sz w:val="18"/>
                                <w:szCs w:val="18"/>
                              </w:rPr>
                            </w:pPr>
                            <w:r w:rsidRPr="00A829F8">
                              <w:rPr>
                                <w:sz w:val="18"/>
                                <w:szCs w:val="18"/>
                              </w:rPr>
                              <w:t>mailme.ashmit.thakur@gmail.com</w:t>
                            </w:r>
                          </w:p>
                          <w:p w14:paraId="53F65BF5" w14:textId="77777777" w:rsidR="000A5EA2" w:rsidRPr="00A829F8" w:rsidRDefault="00A829F8" w:rsidP="00C94C8B">
                            <w:pPr>
                              <w:pStyle w:val="Contactinfo"/>
                              <w:rPr>
                                <w:sz w:val="18"/>
                                <w:szCs w:val="18"/>
                              </w:rPr>
                            </w:pPr>
                            <w:r w:rsidRPr="00A829F8">
                              <w:rPr>
                                <w:sz w:val="18"/>
                                <w:szCs w:val="18"/>
                              </w:rPr>
                              <w:t>Noida, Uttar Pradesh</w:t>
                            </w:r>
                          </w:p>
                          <w:p w14:paraId="2D329727" w14:textId="77777777" w:rsidR="002D0BA0" w:rsidRPr="00A829F8" w:rsidRDefault="00A829F8" w:rsidP="00C94C8B">
                            <w:pPr>
                              <w:pStyle w:val="Contactinfo"/>
                              <w:rPr>
                                <w:sz w:val="18"/>
                                <w:szCs w:val="18"/>
                              </w:rPr>
                            </w:pPr>
                            <w:r w:rsidRPr="00A829F8">
                              <w:rPr>
                                <w:sz w:val="18"/>
                                <w:szCs w:val="18"/>
                              </w:rPr>
                              <w:t>www.linkedin.com/in/ashmit</w:t>
                            </w:r>
                            <w:r w:rsidRPr="00565D49">
                              <w:t>-</w:t>
                            </w:r>
                            <w:r w:rsidRPr="00A829F8">
                              <w:rPr>
                                <w:sz w:val="18"/>
                                <w:szCs w:val="18"/>
                              </w:rPr>
                              <w:t>thakur-45317125a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8C7AC" id="Text Box 15" o:spid="_x0000_s1029" type="#_x0000_t202" style="position:absolute;left:0;text-align:left;margin-left:-43.2pt;margin-top:176.4pt;width:197.4pt;height:10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" filled="f" stroked="f">
                <v:textbox>
                  <w:txbxContent>
                    <w:p w14:paraId="5B2EC9F0" w14:textId="77777777" w:rsidR="000A5EA2" w:rsidRPr="00A829F8" w:rsidRDefault="00A829F8" w:rsidP="00C94C8B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A829F8">
                        <w:rPr>
                          <w:sz w:val="18"/>
                          <w:szCs w:val="18"/>
                        </w:rPr>
                        <w:t>91-7021590166</w:t>
                      </w:r>
                    </w:p>
                    <w:p w14:paraId="2D05D62E" w14:textId="77777777" w:rsidR="000A5EA2" w:rsidRPr="00A829F8" w:rsidRDefault="00A829F8" w:rsidP="00C94C8B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A829F8">
                        <w:rPr>
                          <w:sz w:val="18"/>
                          <w:szCs w:val="18"/>
                        </w:rPr>
                        <w:t>mailme.ashmit.thakur@gmail.com</w:t>
                      </w:r>
                    </w:p>
                    <w:p w14:paraId="53F65BF5" w14:textId="77777777" w:rsidR="000A5EA2" w:rsidRPr="00A829F8" w:rsidRDefault="00A829F8" w:rsidP="00C94C8B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A829F8">
                        <w:rPr>
                          <w:sz w:val="18"/>
                          <w:szCs w:val="18"/>
                        </w:rPr>
                        <w:t>Noida, Uttar Pradesh</w:t>
                      </w:r>
                    </w:p>
                    <w:p w14:paraId="2D329727" w14:textId="77777777" w:rsidR="002D0BA0" w:rsidRPr="00A829F8" w:rsidRDefault="00A829F8" w:rsidP="00C94C8B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A829F8">
                        <w:rPr>
                          <w:sz w:val="18"/>
                          <w:szCs w:val="18"/>
                        </w:rPr>
                        <w:t>www.linkedin.com/in/ashmit</w:t>
                      </w:r>
                      <w:r w:rsidRPr="00565D49">
                        <w:t>-</w:t>
                      </w:r>
                      <w:r w:rsidRPr="00A829F8">
                        <w:rPr>
                          <w:sz w:val="18"/>
                          <w:szCs w:val="18"/>
                        </w:rPr>
                        <w:t>thakur-45317125a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2D0BA0"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1" layoutInCell="1" allowOverlap="1" wp14:anchorId="7F57384A" wp14:editId="50175994">
                <wp:simplePos x="0" y="0"/>
                <wp:positionH relativeFrom="page">
                  <wp:posOffset>2476500</wp:posOffset>
                </wp:positionH>
                <wp:positionV relativeFrom="page">
                  <wp:posOffset>1767840</wp:posOffset>
                </wp:positionV>
                <wp:extent cx="4873625" cy="144907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3625" cy="1449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68A27" w14:textId="77777777" w:rsidR="00096506" w:rsidRPr="00096506" w:rsidRDefault="00096506" w:rsidP="00096506">
                            <w:pPr>
                              <w:pStyle w:val="Heading1Left"/>
                            </w:pPr>
                            <w:r w:rsidRPr="00096506">
                              <w:t>SUMMARY</w:t>
                            </w:r>
                          </w:p>
                          <w:p w14:paraId="257EC34D" w14:textId="77777777" w:rsidR="002D0BA0" w:rsidRPr="00801485" w:rsidRDefault="005617C1" w:rsidP="005617C1">
                            <w:r w:rsidRPr="005617C1">
                              <w:t>Passionate about continuous learning and dedicated to delivering high-quality results. Seeking to pursue a career as a Data Analyst where my analytical skills and contributions can help drive meaningful business growth and innovation.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384A" id="Text Box 26" o:spid="_x0000_s1030" type="#_x0000_t202" style="position:absolute;left:0;text-align:left;margin-left:195pt;margin-top:139.2pt;width:383.75pt;height:114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" filled="f" stroked="f">
                <v:textbox>
                  <w:txbxContent>
                    <w:p w14:paraId="34D68A27" w14:textId="77777777" w:rsidR="00096506" w:rsidRPr="00096506" w:rsidRDefault="00096506" w:rsidP="00096506">
                      <w:pPr>
                        <w:pStyle w:val="Heading1Left"/>
                      </w:pPr>
                      <w:r w:rsidRPr="00096506">
                        <w:t>SUMMARY</w:t>
                      </w:r>
                    </w:p>
                    <w:p w14:paraId="257EC34D" w14:textId="77777777" w:rsidR="002D0BA0" w:rsidRPr="00801485" w:rsidRDefault="005617C1" w:rsidP="005617C1">
                      <w:r w:rsidRPr="005617C1">
                        <w:t>Passionate about continuous learning and dedicated to delivering high-quality results. Seeking to pursue a career as a Data Analyst where my analytical skills and contributions can help drive meaningful business growth and innovation.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2D0BA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1" layoutInCell="1" allowOverlap="1" wp14:anchorId="2AD475C8" wp14:editId="33B74C87">
                <wp:simplePos x="0" y="0"/>
                <wp:positionH relativeFrom="page">
                  <wp:posOffset>1874520</wp:posOffset>
                </wp:positionH>
                <wp:positionV relativeFrom="page">
                  <wp:posOffset>2157730</wp:posOffset>
                </wp:positionV>
                <wp:extent cx="182880" cy="1060704"/>
                <wp:effectExtent l="0" t="0" r="7620" b="6350"/>
                <wp:wrapSquare wrapText="bothSides"/>
                <wp:docPr id="18" name="Group 18" descr="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059519"/>
                          <a:chOff x="0" y="0"/>
                          <a:chExt cx="184754" cy="1056408"/>
                        </a:xfrm>
                      </wpg:grpSpPr>
                      <pic:pic xmlns:pic="http://schemas.openxmlformats.org/drawingml/2006/picture">
                        <pic:nvPicPr>
                          <pic:cNvPr id="7" name="Graphic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1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79" y="294724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Graphic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79" y="585669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Graphic 1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779" y="877795"/>
                            <a:ext cx="180975" cy="1786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E8EA5" id="Group 18" o:spid="_x0000_s1026" alt="Contact info icons" style="position:absolute;margin-left:147.6pt;margin-top:169.9pt;width:14.4pt;height:83.5pt;z-index:251691008;mso-position-horizontal-relative:page;mso-position-vertical-relative:page;mso-width-relative:margin;mso-height-relative:margin" coordsize="1847,1056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" o:spid="_x0000_s1027" type="#_x0000_t75" style="position:absolute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">
                  <v:imagedata r:id="rId16" o:title=""/>
                </v:shape>
                <v:shape id="Graphic 12" o:spid="_x0000_s1028" type="#_x0000_t75" style="position:absolute;left:37;top:2947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">
                  <v:imagedata r:id="rId17" o:title=""/>
                </v:shape>
                <v:shape id="Graphic 13" o:spid="_x0000_s1029" type="#_x0000_t75" style="position:absolute;left:37;top:5856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">
                  <v:imagedata r:id="rId18" o:title=""/>
                </v:shape>
                <v:shape id="Graphic 14" o:spid="_x0000_s1030" type="#_x0000_t75" style="position:absolute;left:37;top:8777;width:1810;height:1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">
                  <v:imagedata r:id="rId19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2D0BA0"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1" layoutInCell="1" allowOverlap="1" wp14:anchorId="19FFACD7" wp14:editId="009666C3">
                <wp:simplePos x="0" y="0"/>
                <wp:positionH relativeFrom="page">
                  <wp:posOffset>237490</wp:posOffset>
                </wp:positionH>
                <wp:positionV relativeFrom="page">
                  <wp:posOffset>1755775</wp:posOffset>
                </wp:positionV>
                <wp:extent cx="1856232" cy="347472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232" cy="3474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63ED4" w14:textId="77777777" w:rsidR="002D0BA0" w:rsidRPr="002D0BA0" w:rsidRDefault="002D0BA0" w:rsidP="002D0BA0">
                            <w:pPr>
                              <w:pStyle w:val="Heading1"/>
                            </w:pPr>
                            <w:r w:rsidRPr="002D0BA0"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ACD7" id="Text Box 16" o:spid="_x0000_s1031" type="#_x0000_t202" style="position:absolute;left:0;text-align:left;margin-left:18.7pt;margin-top:138.25pt;width:146.15pt;height:27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" filled="f" stroked="f">
                <v:textbox>
                  <w:txbxContent>
                    <w:p w14:paraId="11163ED4" w14:textId="77777777" w:rsidR="002D0BA0" w:rsidRPr="002D0BA0" w:rsidRDefault="002D0BA0" w:rsidP="002D0BA0">
                      <w:pPr>
                        <w:pStyle w:val="Heading1"/>
                      </w:pPr>
                      <w:r w:rsidRPr="002D0BA0">
                        <w:t>Contact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2D0B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1" layoutInCell="1" allowOverlap="1" wp14:anchorId="24F0F23A" wp14:editId="4A895511">
                <wp:simplePos x="0" y="0"/>
                <wp:positionH relativeFrom="page">
                  <wp:posOffset>2304415</wp:posOffset>
                </wp:positionH>
                <wp:positionV relativeFrom="page">
                  <wp:posOffset>1710055</wp:posOffset>
                </wp:positionV>
                <wp:extent cx="0" cy="7955280"/>
                <wp:effectExtent l="0" t="0" r="38100" b="26670"/>
                <wp:wrapNone/>
                <wp:docPr id="3" name="Straight Connector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52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84A8C" id="Straight Connector 3" o:spid="_x0000_s1026" alt="&quot;&quot;" style="position:absolute;z-index:2516869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181.45pt,134.65pt" to="181.45pt,7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" strokecolor="#747070 [16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2D0BA0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119142C9" wp14:editId="0CBBCD79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772400" cy="1490472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90472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6DD5B" id="Rectangle 1" o:spid="_x0000_s1026" alt="&quot;&quot;" style="position:absolute;margin-left:0;margin-top:-18pt;width:612pt;height:117.3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" fillcolor="#11374f [3208]" stroked="f" strokeweight="1pt">
                <w10:wrap anchorx="page"/>
                <w10:anchorlock/>
              </v:rect>
            </w:pict>
          </mc:Fallback>
        </mc:AlternateContent>
      </w:r>
    </w:p>
    <w:p w14:paraId="386535D7" w14:textId="77777777" w:rsidR="002D0BA0" w:rsidRPr="00096506" w:rsidRDefault="00A829F8" w:rsidP="00096506">
      <w:pPr>
        <w:pStyle w:val="Title"/>
      </w:pPr>
      <w:r>
        <w:t>Ashmit Thakur</w:t>
      </w:r>
    </w:p>
    <w:p w14:paraId="1DCF4695" w14:textId="77777777" w:rsidR="002D0BA0" w:rsidRPr="00096506" w:rsidRDefault="00A829F8" w:rsidP="00096506">
      <w:pPr>
        <w:pStyle w:val="Subtitle"/>
      </w:pPr>
      <w:r>
        <w:t>Data Analyst</w:t>
      </w:r>
    </w:p>
    <w:p w14:paraId="33D394ED" w14:textId="77777777" w:rsidR="00DC7EB0" w:rsidRDefault="00DC7EB0" w:rsidP="002D0BA0"/>
    <w:sectPr w:rsidR="00DC7EB0" w:rsidSect="002D0BA0">
      <w:pgSz w:w="12240" w:h="15840" w:code="1"/>
      <w:pgMar w:top="36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A4C53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24736"/>
    <w:multiLevelType w:val="multilevel"/>
    <w:tmpl w:val="EAC42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854373"/>
    <w:multiLevelType w:val="hybridMultilevel"/>
    <w:tmpl w:val="79EA8D9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6B4504DA"/>
    <w:multiLevelType w:val="hybridMultilevel"/>
    <w:tmpl w:val="B9B60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003FD"/>
    <w:multiLevelType w:val="multilevel"/>
    <w:tmpl w:val="EAC42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0E0C57"/>
    <w:multiLevelType w:val="multilevel"/>
    <w:tmpl w:val="EAC42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783679">
    <w:abstractNumId w:val="2"/>
  </w:num>
  <w:num w:numId="2" w16cid:durableId="2011633803">
    <w:abstractNumId w:val="5"/>
  </w:num>
  <w:num w:numId="3" w16cid:durableId="121192578">
    <w:abstractNumId w:val="6"/>
  </w:num>
  <w:num w:numId="4" w16cid:durableId="416168857">
    <w:abstractNumId w:val="1"/>
  </w:num>
  <w:num w:numId="5" w16cid:durableId="178667121">
    <w:abstractNumId w:val="4"/>
  </w:num>
  <w:num w:numId="6" w16cid:durableId="1742874221">
    <w:abstractNumId w:val="0"/>
  </w:num>
  <w:num w:numId="7" w16cid:durableId="588656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F8"/>
    <w:rsid w:val="00015C7A"/>
    <w:rsid w:val="000359CF"/>
    <w:rsid w:val="000429E8"/>
    <w:rsid w:val="00043AD5"/>
    <w:rsid w:val="00096506"/>
    <w:rsid w:val="000A4262"/>
    <w:rsid w:val="000A5EA2"/>
    <w:rsid w:val="000D0BAC"/>
    <w:rsid w:val="000E0532"/>
    <w:rsid w:val="00216876"/>
    <w:rsid w:val="00257458"/>
    <w:rsid w:val="00282FFF"/>
    <w:rsid w:val="002C16E6"/>
    <w:rsid w:val="002D0BA0"/>
    <w:rsid w:val="00327197"/>
    <w:rsid w:val="003671C5"/>
    <w:rsid w:val="003F41D5"/>
    <w:rsid w:val="00470EA4"/>
    <w:rsid w:val="00477EE5"/>
    <w:rsid w:val="004B79F8"/>
    <w:rsid w:val="00523E2E"/>
    <w:rsid w:val="005302BA"/>
    <w:rsid w:val="005617C1"/>
    <w:rsid w:val="005734A1"/>
    <w:rsid w:val="00590835"/>
    <w:rsid w:val="005933EA"/>
    <w:rsid w:val="005C5CAC"/>
    <w:rsid w:val="00652AF1"/>
    <w:rsid w:val="0069694E"/>
    <w:rsid w:val="006B29A0"/>
    <w:rsid w:val="00760A74"/>
    <w:rsid w:val="00762FC2"/>
    <w:rsid w:val="007818D2"/>
    <w:rsid w:val="007D286A"/>
    <w:rsid w:val="00801485"/>
    <w:rsid w:val="008312DB"/>
    <w:rsid w:val="00872B91"/>
    <w:rsid w:val="008C57C3"/>
    <w:rsid w:val="008E5907"/>
    <w:rsid w:val="00905239"/>
    <w:rsid w:val="00915042"/>
    <w:rsid w:val="00955A24"/>
    <w:rsid w:val="00963D91"/>
    <w:rsid w:val="0097186B"/>
    <w:rsid w:val="009C4E3C"/>
    <w:rsid w:val="00A829F8"/>
    <w:rsid w:val="00AF5421"/>
    <w:rsid w:val="00B44F46"/>
    <w:rsid w:val="00B84052"/>
    <w:rsid w:val="00BC00D3"/>
    <w:rsid w:val="00C202A5"/>
    <w:rsid w:val="00C24920"/>
    <w:rsid w:val="00C87A90"/>
    <w:rsid w:val="00C94C8B"/>
    <w:rsid w:val="00D21643"/>
    <w:rsid w:val="00D361E9"/>
    <w:rsid w:val="00D36F89"/>
    <w:rsid w:val="00D4477D"/>
    <w:rsid w:val="00D76F32"/>
    <w:rsid w:val="00D82DDF"/>
    <w:rsid w:val="00D920AB"/>
    <w:rsid w:val="00DC7EB0"/>
    <w:rsid w:val="00DD131B"/>
    <w:rsid w:val="00DF39A3"/>
    <w:rsid w:val="00E724A0"/>
    <w:rsid w:val="00E93DEA"/>
    <w:rsid w:val="00EA0337"/>
    <w:rsid w:val="00EB3841"/>
    <w:rsid w:val="00F50B2A"/>
    <w:rsid w:val="00F5194B"/>
    <w:rsid w:val="00F57595"/>
    <w:rsid w:val="00F97A4C"/>
    <w:rsid w:val="00FD0E81"/>
    <w:rsid w:val="00FD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34CC"/>
  <w15:chartTrackingRefBased/>
  <w15:docId w15:val="{D653C86B-2062-4B2E-8463-47D4017E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052"/>
    <w:pPr>
      <w:spacing w:after="0"/>
      <w:jc w:val="both"/>
    </w:pPr>
    <w:rPr>
      <w:rFonts w:cs="Open Sans"/>
      <w:color w:val="767171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485"/>
    <w:pPr>
      <w:jc w:val="right"/>
      <w:outlineLvl w:val="0"/>
    </w:pPr>
    <w:rPr>
      <w:b/>
      <w:caps/>
      <w:color w:val="7F7F7F" w:themeColor="text1" w:themeTint="80"/>
      <w:spacing w:val="20"/>
      <w:kern w:val="48"/>
      <w:position w:val="9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4052"/>
    <w:pPr>
      <w:outlineLvl w:val="1"/>
    </w:pPr>
    <w:rPr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4052"/>
    <w:pPr>
      <w:spacing w:after="160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470EA4"/>
    <w:pPr>
      <w:spacing w:line="240" w:lineRule="auto"/>
      <w:ind w:left="720"/>
      <w:contextualSpacing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096506"/>
    <w:pPr>
      <w:spacing w:after="160"/>
      <w:jc w:val="center"/>
    </w:pPr>
    <w:rPr>
      <w:rFonts w:asciiTheme="majorHAnsi" w:hAnsiTheme="majorHAnsi" w:cstheme="minorBidi"/>
      <w:caps/>
      <w:color w:val="E3DBC7" w:themeColor="accent3" w:themeTint="66"/>
      <w:spacing w:val="80"/>
      <w:position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506"/>
    <w:rPr>
      <w:rFonts w:asciiTheme="majorHAnsi" w:hAnsiTheme="majorHAnsi"/>
      <w:caps/>
      <w:color w:val="E3DBC7" w:themeColor="accent3" w:themeTint="66"/>
      <w:spacing w:val="80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85"/>
    <w:pPr>
      <w:spacing w:after="160"/>
      <w:jc w:val="center"/>
    </w:pPr>
    <w:rPr>
      <w:b/>
      <w:caps/>
      <w:color w:val="E3DBC7" w:themeColor="accent3" w:themeTint="66"/>
      <w:spacing w:val="80"/>
      <w:position w:val="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1485"/>
    <w:rPr>
      <w:rFonts w:cs="Open Sans"/>
      <w:b/>
      <w:caps/>
      <w:color w:val="E3DBC7" w:themeColor="accent3" w:themeTint="66"/>
      <w:spacing w:val="8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1485"/>
    <w:rPr>
      <w:rFonts w:cs="Open Sans"/>
      <w:b/>
      <w:caps/>
      <w:color w:val="7F7F7F" w:themeColor="text1" w:themeTint="80"/>
      <w:spacing w:val="20"/>
      <w:kern w:val="48"/>
      <w:position w:val="9"/>
      <w:sz w:val="26"/>
      <w:szCs w:val="26"/>
      <w:lang w:val="en-US"/>
    </w:rPr>
  </w:style>
  <w:style w:type="paragraph" w:customStyle="1" w:styleId="Contactinfo">
    <w:name w:val="Contact info"/>
    <w:basedOn w:val="Normal"/>
    <w:qFormat/>
    <w:rsid w:val="00801485"/>
    <w:pPr>
      <w:spacing w:line="360" w:lineRule="auto"/>
      <w:jc w:val="right"/>
    </w:pPr>
    <w:rPr>
      <w:position w:val="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4052"/>
    <w:rPr>
      <w:rFonts w:cs="Open Sans"/>
      <w:b/>
      <w:bCs/>
      <w:color w:val="767171" w:themeColor="background2" w:themeShade="80"/>
      <w:position w:val="8"/>
      <w:sz w:val="24"/>
      <w:szCs w:val="28"/>
      <w:lang w:val="en-US"/>
    </w:rPr>
  </w:style>
  <w:style w:type="paragraph" w:customStyle="1" w:styleId="Heading1Left">
    <w:name w:val="Heading 1 Left"/>
    <w:basedOn w:val="Heading1"/>
    <w:qFormat/>
    <w:rsid w:val="00096506"/>
    <w:pPr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rsid w:val="00B84052"/>
    <w:rPr>
      <w:rFonts w:cs="Open Sans"/>
      <w:color w:val="767171" w:themeColor="background2" w:themeShade="80"/>
      <w:position w:val="8"/>
      <w:szCs w:val="24"/>
      <w:lang w:val="en-US"/>
    </w:rPr>
  </w:style>
  <w:style w:type="paragraph" w:styleId="ListBullet">
    <w:name w:val="List Bullet"/>
    <w:basedOn w:val="Normal"/>
    <w:uiPriority w:val="99"/>
    <w:rsid w:val="00B84052"/>
    <w:pPr>
      <w:numPr>
        <w:numId w:val="6"/>
      </w:numPr>
      <w:contextualSpacing/>
    </w:pPr>
  </w:style>
  <w:style w:type="paragraph" w:customStyle="1" w:styleId="Normalright">
    <w:name w:val="Normal right"/>
    <w:basedOn w:val="Normal"/>
    <w:qFormat/>
    <w:rsid w:val="00B84052"/>
    <w:pPr>
      <w:jc w:val="right"/>
    </w:pPr>
  </w:style>
  <w:style w:type="paragraph" w:customStyle="1" w:styleId="Smallspace">
    <w:name w:val="Small space"/>
    <w:basedOn w:val="Normal"/>
    <w:qFormat/>
    <w:rsid w:val="00B84052"/>
    <w:pPr>
      <w:jc w:val="right"/>
    </w:pPr>
    <w:rPr>
      <w:sz w:val="6"/>
    </w:rPr>
  </w:style>
  <w:style w:type="character" w:styleId="Emphasis">
    <w:name w:val="Emphasis"/>
    <w:basedOn w:val="DefaultParagraphFont"/>
    <w:uiPriority w:val="20"/>
    <w:qFormat/>
    <w:rsid w:val="00B84052"/>
    <w:rPr>
      <w:b/>
      <w:i w:val="0"/>
      <w:iCs/>
    </w:rPr>
  </w:style>
  <w:style w:type="character" w:styleId="Strong">
    <w:name w:val="Strong"/>
    <w:basedOn w:val="DefaultParagraphFont"/>
    <w:uiPriority w:val="22"/>
    <w:qFormat/>
    <w:rsid w:val="005734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MIT\AppData\Roaming\Microsoft\Templates\Simple%20profession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92">
      <a:dk1>
        <a:sysClr val="windowText" lastClr="000000"/>
      </a:dk1>
      <a:lt1>
        <a:sysClr val="window" lastClr="FFFFFF"/>
      </a:lt1>
      <a:dk2>
        <a:srgbClr val="C00000"/>
      </a:dk2>
      <a:lt2>
        <a:srgbClr val="E7E6E6"/>
      </a:lt2>
      <a:accent1>
        <a:srgbClr val="CCCCDA"/>
      </a:accent1>
      <a:accent2>
        <a:srgbClr val="C4B1CF"/>
      </a:accent2>
      <a:accent3>
        <a:srgbClr val="B9A773"/>
      </a:accent3>
      <a:accent4>
        <a:srgbClr val="B48A9E"/>
      </a:accent4>
      <a:accent5>
        <a:srgbClr val="11374F"/>
      </a:accent5>
      <a:accent6>
        <a:srgbClr val="7D8C68"/>
      </a:accent6>
      <a:hlink>
        <a:srgbClr val="0563C1"/>
      </a:hlink>
      <a:folHlink>
        <a:srgbClr val="C00000"/>
      </a:folHlink>
    </a:clrScheme>
    <a:fontScheme name="Custom 9">
      <a:majorFont>
        <a:latin typeface="Roboto Slab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068642D-1FAD-4DF0-8BF1-1BD7A817FB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98B2E7-CE2F-4340-8334-FDE2026ED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D194E5-51C0-4C07-BA30-915C753353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professional resume</Template>
  <TotalTime>23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 </dc:creator>
  <cp:keywords/>
  <dc:description/>
  <cp:lastModifiedBy>Ashmit Thakur</cp:lastModifiedBy>
  <cp:revision>1</cp:revision>
  <dcterms:created xsi:type="dcterms:W3CDTF">2025-05-07T07:08:00Z</dcterms:created>
  <dcterms:modified xsi:type="dcterms:W3CDTF">2025-05-07T07:41:00Z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